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6A" w:rsidRDefault="008C4CDA" w:rsidP="002F25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287DA" wp14:editId="0A62B4D4">
                <wp:simplePos x="0" y="0"/>
                <wp:positionH relativeFrom="column">
                  <wp:posOffset>4465320</wp:posOffset>
                </wp:positionH>
                <wp:positionV relativeFrom="paragraph">
                  <wp:posOffset>-246751</wp:posOffset>
                </wp:positionV>
                <wp:extent cx="1371600" cy="857885"/>
                <wp:effectExtent l="0" t="0" r="0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857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363D" w:rsidRDefault="008C363D" w:rsidP="002F256A">
                            <w:r w:rsidRPr="00CC214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123A2C4" wp14:editId="6F27FA50">
                                  <wp:extent cx="1219200" cy="76200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287D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51.6pt;margin-top:-19.45pt;width:108pt;height:6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" fillcolor="window" stroked="f" strokeweight=".5pt">
                <v:path arrowok="t"/>
                <v:textbox>
                  <w:txbxContent>
                    <w:p w:rsidR="008C363D" w:rsidRDefault="008C363D" w:rsidP="002F256A">
                      <w:r w:rsidRPr="00CC214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123A2C4" wp14:editId="6F27FA50">
                            <wp:extent cx="1219200" cy="76200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B1F97" wp14:editId="4687CFFA">
                <wp:simplePos x="0" y="0"/>
                <wp:positionH relativeFrom="column">
                  <wp:posOffset>171450</wp:posOffset>
                </wp:positionH>
                <wp:positionV relativeFrom="paragraph">
                  <wp:posOffset>-223891</wp:posOffset>
                </wp:positionV>
                <wp:extent cx="2282190" cy="890270"/>
                <wp:effectExtent l="0" t="0" r="3810" b="508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2190" cy="890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363D" w:rsidRDefault="008C363D" w:rsidP="002F256A">
                            <w:r w:rsidRPr="00CC214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D318619" wp14:editId="1FF2662B">
                                  <wp:extent cx="1743075" cy="742950"/>
                                  <wp:effectExtent l="0" t="0" r="9525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1F97" id="Caixa de texto 4" o:spid="_x0000_s1027" type="#_x0000_t202" style="position:absolute;margin-left:13.5pt;margin-top:-17.65pt;width:179.7pt;height: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" fillcolor="window" stroked="f" strokeweight=".5pt">
                <v:path arrowok="t"/>
                <v:textbox>
                  <w:txbxContent>
                    <w:p w:rsidR="008C363D" w:rsidRDefault="008C363D" w:rsidP="002F256A">
                      <w:r w:rsidRPr="00CC214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D318619" wp14:editId="1FF2662B">
                            <wp:extent cx="1743075" cy="742950"/>
                            <wp:effectExtent l="0" t="0" r="9525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7BCE" w:rsidRDefault="00467BCE" w:rsidP="00154D06">
      <w:pPr>
        <w:jc w:val="center"/>
        <w:rPr>
          <w:sz w:val="28"/>
        </w:rPr>
      </w:pPr>
    </w:p>
    <w:p w:rsidR="007E1643" w:rsidRDefault="007159A8" w:rsidP="00154D06">
      <w:pPr>
        <w:jc w:val="center"/>
        <w:rPr>
          <w:b/>
          <w:color w:val="0033CC"/>
          <w:sz w:val="28"/>
        </w:rPr>
      </w:pPr>
      <w:r>
        <w:rPr>
          <w:sz w:val="28"/>
        </w:rPr>
        <w:t>Avaliação – Grupo</w:t>
      </w:r>
      <w:r w:rsidR="001C6901">
        <w:rPr>
          <w:sz w:val="28"/>
        </w:rPr>
        <w:t xml:space="preserve"> </w:t>
      </w:r>
      <w:r>
        <w:rPr>
          <w:sz w:val="28"/>
        </w:rPr>
        <w:t>1 -</w:t>
      </w:r>
      <w:r w:rsidR="00154D06" w:rsidRPr="00154D06">
        <w:rPr>
          <w:sz w:val="28"/>
        </w:rPr>
        <w:t xml:space="preserve"> Banco de Dados: MySQL</w:t>
      </w:r>
      <w:r w:rsidR="009A55A8">
        <w:rPr>
          <w:sz w:val="28"/>
        </w:rPr>
        <w:t xml:space="preserve"> – </w:t>
      </w:r>
      <w:r w:rsidR="009A55A8" w:rsidRPr="009A55A8">
        <w:rPr>
          <w:b/>
          <w:color w:val="0033CC"/>
          <w:sz w:val="28"/>
        </w:rPr>
        <w:t>nota máxima 5,0 pontos</w:t>
      </w:r>
    </w:p>
    <w:p w:rsidR="00080F0E" w:rsidRPr="00080F0E" w:rsidRDefault="00080F0E" w:rsidP="00080F0E">
      <w:r>
        <w:rPr>
          <w:b/>
        </w:rPr>
        <w:t>Nome: João Gabriel Hartmann</w:t>
      </w:r>
      <w:bookmarkStart w:id="0" w:name="_GoBack"/>
      <w:bookmarkEnd w:id="0"/>
    </w:p>
    <w:p w:rsidR="005042BA" w:rsidRPr="00106010" w:rsidRDefault="00D85F58">
      <w:pPr>
        <w:rPr>
          <w:b/>
          <w:sz w:val="28"/>
        </w:rPr>
      </w:pPr>
      <w:r w:rsidRPr="00106010">
        <w:rPr>
          <w:b/>
          <w:sz w:val="28"/>
        </w:rPr>
        <w:t>1 –</w:t>
      </w:r>
      <w:r w:rsidR="005042BA" w:rsidRPr="00106010">
        <w:rPr>
          <w:b/>
          <w:sz w:val="28"/>
        </w:rPr>
        <w:t xml:space="preserve"> </w:t>
      </w:r>
      <w:r w:rsidR="00154D06" w:rsidRPr="00106010">
        <w:rPr>
          <w:b/>
          <w:sz w:val="28"/>
        </w:rPr>
        <w:t>Criar o modelo entidade relaciona</w:t>
      </w:r>
      <w:r w:rsidR="005042BA" w:rsidRPr="00106010">
        <w:rPr>
          <w:b/>
          <w:sz w:val="28"/>
        </w:rPr>
        <w:t>mento</w:t>
      </w:r>
      <w:r w:rsidR="00154D06" w:rsidRPr="00106010">
        <w:rPr>
          <w:b/>
          <w:sz w:val="28"/>
        </w:rPr>
        <w:t xml:space="preserve"> para uma Clínica Médica</w:t>
      </w:r>
      <w:r w:rsidR="005042BA" w:rsidRPr="00106010">
        <w:rPr>
          <w:b/>
          <w:sz w:val="28"/>
        </w:rPr>
        <w:t>, no DB-Designer,</w:t>
      </w:r>
      <w:r w:rsidR="00154D06" w:rsidRPr="00106010">
        <w:rPr>
          <w:b/>
          <w:sz w:val="28"/>
        </w:rPr>
        <w:t xml:space="preserve"> conforme imagem abaixo:</w:t>
      </w:r>
      <w:r w:rsidR="0033339C">
        <w:rPr>
          <w:b/>
          <w:sz w:val="28"/>
        </w:rPr>
        <w:t xml:space="preserve"> </w:t>
      </w:r>
      <w:r w:rsidR="0033339C">
        <w:rPr>
          <w:b/>
          <w:color w:val="FF0000"/>
          <w:sz w:val="28"/>
        </w:rPr>
        <w:t>1,0 ponto</w:t>
      </w:r>
      <w:r w:rsidR="008C4CDA">
        <w:rPr>
          <w:b/>
          <w:sz w:val="28"/>
        </w:rPr>
        <w:br/>
      </w:r>
      <w:r w:rsidRPr="00106010">
        <w:rPr>
          <w:b/>
          <w:sz w:val="28"/>
        </w:rPr>
        <w:t>2 –</w:t>
      </w:r>
      <w:r w:rsidR="005042BA" w:rsidRPr="00106010">
        <w:rPr>
          <w:b/>
          <w:sz w:val="28"/>
        </w:rPr>
        <w:t xml:space="preserve"> Salvar o arquivo da modelagem com o nome: </w:t>
      </w:r>
      <w:proofErr w:type="spellStart"/>
      <w:r w:rsidR="005042BA" w:rsidRPr="00106010">
        <w:rPr>
          <w:b/>
          <w:sz w:val="28"/>
        </w:rPr>
        <w:t>model</w:t>
      </w:r>
      <w:r w:rsidR="007159A8">
        <w:rPr>
          <w:b/>
          <w:sz w:val="28"/>
        </w:rPr>
        <w:t>o_clinica</w:t>
      </w:r>
      <w:proofErr w:type="spellEnd"/>
      <w:r w:rsidR="005042BA" w:rsidRPr="00106010">
        <w:rPr>
          <w:b/>
          <w:sz w:val="28"/>
        </w:rPr>
        <w:t xml:space="preserve"> </w:t>
      </w:r>
      <w:r w:rsidR="00CD6155">
        <w:rPr>
          <w:b/>
          <w:sz w:val="36"/>
        </w:rPr>
        <w:t xml:space="preserve">  </w:t>
      </w:r>
    </w:p>
    <w:p w:rsidR="005042BA" w:rsidRDefault="005042BA">
      <w:pPr>
        <w:rPr>
          <w:sz w:val="26"/>
        </w:rPr>
      </w:pPr>
      <w:r>
        <w:rPr>
          <w:noProof/>
          <w:lang w:eastAsia="pt-BR"/>
        </w:rPr>
        <w:drawing>
          <wp:inline distT="0" distB="0" distL="0" distR="0" wp14:anchorId="7AD437F4" wp14:editId="3A737644">
            <wp:extent cx="6305909" cy="345943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modelo_DB-Desig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982" cy="34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84" w:rsidRPr="006F190E" w:rsidRDefault="005042BA">
      <w:pPr>
        <w:rPr>
          <w:b/>
          <w:sz w:val="36"/>
        </w:rPr>
      </w:pPr>
      <w:r w:rsidRPr="00106010">
        <w:rPr>
          <w:b/>
          <w:sz w:val="28"/>
        </w:rPr>
        <w:t xml:space="preserve">3 </w:t>
      </w:r>
      <w:r w:rsidR="00987084" w:rsidRPr="00106010">
        <w:rPr>
          <w:b/>
          <w:sz w:val="28"/>
        </w:rPr>
        <w:t>–</w:t>
      </w:r>
      <w:r w:rsidRPr="00106010">
        <w:rPr>
          <w:b/>
          <w:sz w:val="28"/>
        </w:rPr>
        <w:t xml:space="preserve"> </w:t>
      </w:r>
      <w:r w:rsidR="00987084" w:rsidRPr="00106010">
        <w:rPr>
          <w:b/>
          <w:sz w:val="28"/>
        </w:rPr>
        <w:t xml:space="preserve">Usar o DB-Designer para gerar as tabelas em um novo banco de dados do MySQL que terá o nome de </w:t>
      </w:r>
      <w:r w:rsidR="00987084" w:rsidRPr="006F190E">
        <w:rPr>
          <w:b/>
          <w:sz w:val="36"/>
        </w:rPr>
        <w:t>“</w:t>
      </w:r>
      <w:r w:rsidR="006F190E" w:rsidRPr="006F190E">
        <w:rPr>
          <w:b/>
          <w:sz w:val="36"/>
        </w:rPr>
        <w:t>hospital</w:t>
      </w:r>
      <w:r w:rsidR="00987084" w:rsidRPr="006F190E">
        <w:rPr>
          <w:b/>
          <w:sz w:val="36"/>
        </w:rPr>
        <w:t>”</w:t>
      </w:r>
      <w:r w:rsidR="007621BD">
        <w:rPr>
          <w:b/>
          <w:sz w:val="36"/>
        </w:rPr>
        <w:t xml:space="preserve"> </w:t>
      </w:r>
    </w:p>
    <w:p w:rsidR="00F02C35" w:rsidRPr="00F02C35" w:rsidRDefault="00987084" w:rsidP="008607AF">
      <w:pPr>
        <w:spacing w:after="0" w:line="240" w:lineRule="auto"/>
        <w:rPr>
          <w:b/>
          <w:sz w:val="26"/>
        </w:rPr>
      </w:pPr>
      <w:r w:rsidRPr="00106010">
        <w:rPr>
          <w:b/>
          <w:sz w:val="28"/>
        </w:rPr>
        <w:t>4</w:t>
      </w:r>
      <w:r w:rsidR="00D85F58" w:rsidRPr="00106010">
        <w:rPr>
          <w:b/>
          <w:sz w:val="28"/>
        </w:rPr>
        <w:t xml:space="preserve"> – </w:t>
      </w:r>
      <w:r w:rsidR="008041BC" w:rsidRPr="00106010">
        <w:rPr>
          <w:b/>
          <w:sz w:val="28"/>
        </w:rPr>
        <w:t xml:space="preserve">Usar o </w:t>
      </w:r>
      <w:proofErr w:type="spellStart"/>
      <w:r w:rsidR="008041BC" w:rsidRPr="00106010">
        <w:rPr>
          <w:b/>
          <w:sz w:val="28"/>
        </w:rPr>
        <w:t>MySQL_Front</w:t>
      </w:r>
      <w:proofErr w:type="spellEnd"/>
      <w:r w:rsidR="008041BC" w:rsidRPr="00106010">
        <w:rPr>
          <w:b/>
          <w:sz w:val="28"/>
        </w:rPr>
        <w:t xml:space="preserve"> para inserir </w:t>
      </w:r>
      <w:r w:rsidR="0039188E">
        <w:rPr>
          <w:b/>
          <w:sz w:val="28"/>
        </w:rPr>
        <w:t xml:space="preserve">os </w:t>
      </w:r>
      <w:r w:rsidR="008041BC" w:rsidRPr="00106010">
        <w:rPr>
          <w:b/>
          <w:sz w:val="28"/>
        </w:rPr>
        <w:t>dados</w:t>
      </w:r>
      <w:r w:rsidR="0020246C">
        <w:rPr>
          <w:b/>
          <w:sz w:val="28"/>
        </w:rPr>
        <w:t>,</w:t>
      </w:r>
      <w:r w:rsidR="0039188E">
        <w:rPr>
          <w:b/>
          <w:sz w:val="28"/>
        </w:rPr>
        <w:t xml:space="preserve"> </w:t>
      </w:r>
      <w:proofErr w:type="gramStart"/>
      <w:r w:rsidR="008041BC" w:rsidRPr="00106010">
        <w:rPr>
          <w:b/>
          <w:sz w:val="28"/>
        </w:rPr>
        <w:t>abaixo</w:t>
      </w:r>
      <w:r w:rsidR="0020246C">
        <w:rPr>
          <w:b/>
          <w:sz w:val="28"/>
        </w:rPr>
        <w:t>,</w:t>
      </w:r>
      <w:r w:rsidR="008041BC" w:rsidRPr="00106010">
        <w:rPr>
          <w:b/>
          <w:sz w:val="28"/>
        </w:rPr>
        <w:t xml:space="preserve">  nas</w:t>
      </w:r>
      <w:proofErr w:type="gramEnd"/>
      <w:r w:rsidR="008041BC" w:rsidRPr="00106010">
        <w:rPr>
          <w:b/>
          <w:sz w:val="28"/>
        </w:rPr>
        <w:t xml:space="preserve"> t</w:t>
      </w:r>
      <w:r w:rsidR="00C776ED">
        <w:rPr>
          <w:b/>
          <w:sz w:val="28"/>
        </w:rPr>
        <w:t>a</w:t>
      </w:r>
      <w:r w:rsidR="008041BC" w:rsidRPr="00106010">
        <w:rPr>
          <w:b/>
          <w:sz w:val="28"/>
        </w:rPr>
        <w:t>belas.</w:t>
      </w:r>
      <w:r w:rsidR="008C4CDA">
        <w:rPr>
          <w:b/>
          <w:sz w:val="28"/>
        </w:rPr>
        <w:br/>
      </w:r>
      <w:r w:rsidR="00F02C35" w:rsidRPr="00F02C35">
        <w:rPr>
          <w:b/>
          <w:sz w:val="26"/>
        </w:rPr>
        <w:t xml:space="preserve">Tabela: </w:t>
      </w:r>
      <w:proofErr w:type="spellStart"/>
      <w:r w:rsidR="00CC4F1A">
        <w:rPr>
          <w:b/>
          <w:sz w:val="26"/>
        </w:rPr>
        <w:t>m</w:t>
      </w:r>
      <w:r w:rsidR="006F190E">
        <w:rPr>
          <w:b/>
          <w:sz w:val="26"/>
        </w:rPr>
        <w:t>e</w:t>
      </w:r>
      <w:r w:rsidR="00CC4F1A">
        <w:rPr>
          <w:b/>
          <w:sz w:val="26"/>
        </w:rPr>
        <w:t>dicos</w:t>
      </w:r>
      <w:proofErr w:type="spellEnd"/>
      <w:r w:rsidR="00CC4F1A">
        <w:rPr>
          <w:b/>
          <w:sz w:val="26"/>
        </w:rPr>
        <w:br/>
      </w:r>
      <w:r w:rsidR="00F02C35">
        <w:rPr>
          <w:b/>
          <w:sz w:val="26"/>
        </w:rPr>
        <w:br/>
      </w:r>
      <w:proofErr w:type="spellStart"/>
      <w:r w:rsidR="00F02C35" w:rsidRPr="00F02C35">
        <w:rPr>
          <w:sz w:val="26"/>
        </w:rPr>
        <w:t>insert</w:t>
      </w:r>
      <w:proofErr w:type="spellEnd"/>
      <w:r w:rsidR="00F02C35" w:rsidRPr="00F02C35">
        <w:rPr>
          <w:sz w:val="26"/>
        </w:rPr>
        <w:t xml:space="preserve"> </w:t>
      </w:r>
      <w:proofErr w:type="spellStart"/>
      <w:r w:rsidR="00F02C35" w:rsidRPr="00F02C35">
        <w:rPr>
          <w:sz w:val="26"/>
        </w:rPr>
        <w:t>into</w:t>
      </w:r>
      <w:proofErr w:type="spellEnd"/>
      <w:r w:rsidR="00F02C35" w:rsidRPr="00F02C35">
        <w:rPr>
          <w:sz w:val="26"/>
        </w:rPr>
        <w:t xml:space="preserve"> </w:t>
      </w:r>
      <w:proofErr w:type="spellStart"/>
      <w:r w:rsidR="00F02C35" w:rsidRPr="00F02C35">
        <w:rPr>
          <w:sz w:val="26"/>
        </w:rPr>
        <w:t>medicos</w:t>
      </w:r>
      <w:proofErr w:type="spellEnd"/>
      <w:r w:rsidR="00F02C35" w:rsidRPr="00F02C35">
        <w:rPr>
          <w:sz w:val="26"/>
        </w:rPr>
        <w:t xml:space="preserve"> </w:t>
      </w:r>
      <w:proofErr w:type="spellStart"/>
      <w:r w:rsidR="00F02C35" w:rsidRPr="00F02C35">
        <w:rPr>
          <w:sz w:val="26"/>
        </w:rPr>
        <w:t>values</w:t>
      </w:r>
      <w:proofErr w:type="spellEnd"/>
      <w:r w:rsidR="00F02C35" w:rsidRPr="00F02C35">
        <w:rPr>
          <w:sz w:val="26"/>
        </w:rPr>
        <w:t xml:space="preserve"> ("","Dr. Otavio", "808080", "otavio@gmail.com");</w:t>
      </w:r>
    </w:p>
    <w:p w:rsidR="00F02C35" w:rsidRPr="00F02C35" w:rsidRDefault="00F02C35" w:rsidP="008607AF">
      <w:pPr>
        <w:spacing w:after="0" w:line="240" w:lineRule="auto"/>
        <w:rPr>
          <w:sz w:val="26"/>
        </w:rPr>
      </w:pPr>
      <w:proofErr w:type="spellStart"/>
      <w:proofErr w:type="gramStart"/>
      <w:r w:rsidRPr="00F02C35">
        <w:rPr>
          <w:sz w:val="26"/>
        </w:rPr>
        <w:t>insert</w:t>
      </w:r>
      <w:proofErr w:type="spellEnd"/>
      <w:proofErr w:type="gram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into</w:t>
      </w:r>
      <w:proofErr w:type="spell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medicos</w:t>
      </w:r>
      <w:proofErr w:type="spell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values</w:t>
      </w:r>
      <w:proofErr w:type="spellEnd"/>
      <w:r w:rsidRPr="00F02C35">
        <w:rPr>
          <w:sz w:val="26"/>
        </w:rPr>
        <w:t xml:space="preserve"> ("","Dr. </w:t>
      </w:r>
      <w:proofErr w:type="spellStart"/>
      <w:r w:rsidR="008607AF">
        <w:rPr>
          <w:sz w:val="26"/>
        </w:rPr>
        <w:t>Adolfinho</w:t>
      </w:r>
      <w:proofErr w:type="spellEnd"/>
      <w:r w:rsidRPr="00F02C35">
        <w:rPr>
          <w:sz w:val="26"/>
        </w:rPr>
        <w:t>", "777777", "</w:t>
      </w:r>
      <w:r w:rsidR="008607AF">
        <w:rPr>
          <w:sz w:val="26"/>
        </w:rPr>
        <w:t>adolfinho</w:t>
      </w:r>
      <w:r w:rsidRPr="00F02C35">
        <w:rPr>
          <w:sz w:val="26"/>
        </w:rPr>
        <w:t>@hotmail.com");</w:t>
      </w:r>
    </w:p>
    <w:p w:rsidR="00F02C35" w:rsidRPr="00F02C35" w:rsidRDefault="00F02C35" w:rsidP="008607AF">
      <w:pPr>
        <w:spacing w:after="0" w:line="240" w:lineRule="auto"/>
        <w:rPr>
          <w:sz w:val="26"/>
        </w:rPr>
      </w:pPr>
      <w:proofErr w:type="spellStart"/>
      <w:proofErr w:type="gramStart"/>
      <w:r w:rsidRPr="00F02C35">
        <w:rPr>
          <w:sz w:val="26"/>
        </w:rPr>
        <w:t>insert</w:t>
      </w:r>
      <w:proofErr w:type="spellEnd"/>
      <w:proofErr w:type="gram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into</w:t>
      </w:r>
      <w:proofErr w:type="spell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medicos</w:t>
      </w:r>
      <w:proofErr w:type="spell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values</w:t>
      </w:r>
      <w:proofErr w:type="spellEnd"/>
      <w:r w:rsidRPr="00F02C35">
        <w:rPr>
          <w:sz w:val="26"/>
        </w:rPr>
        <w:t xml:space="preserve"> ("","Dra. Clari</w:t>
      </w:r>
      <w:r w:rsidR="00DB5A78">
        <w:rPr>
          <w:sz w:val="26"/>
        </w:rPr>
        <w:t>c</w:t>
      </w:r>
      <w:r w:rsidRPr="00F02C35">
        <w:rPr>
          <w:sz w:val="26"/>
        </w:rPr>
        <w:t>e", "666666", "clarice@icloud.com");</w:t>
      </w:r>
    </w:p>
    <w:p w:rsidR="00F02C35" w:rsidRPr="00F02C35" w:rsidRDefault="00F02C35" w:rsidP="008607AF">
      <w:pPr>
        <w:spacing w:after="0" w:line="240" w:lineRule="auto"/>
        <w:rPr>
          <w:sz w:val="26"/>
        </w:rPr>
      </w:pPr>
      <w:proofErr w:type="spellStart"/>
      <w:proofErr w:type="gramStart"/>
      <w:r w:rsidRPr="00F02C35">
        <w:rPr>
          <w:sz w:val="26"/>
        </w:rPr>
        <w:t>insert</w:t>
      </w:r>
      <w:proofErr w:type="spellEnd"/>
      <w:proofErr w:type="gram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into</w:t>
      </w:r>
      <w:proofErr w:type="spell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medicos</w:t>
      </w:r>
      <w:proofErr w:type="spellEnd"/>
      <w:r w:rsidRPr="00F02C35">
        <w:rPr>
          <w:sz w:val="26"/>
        </w:rPr>
        <w:t xml:space="preserve"> </w:t>
      </w:r>
      <w:proofErr w:type="spellStart"/>
      <w:r w:rsidRPr="00F02C35">
        <w:rPr>
          <w:sz w:val="26"/>
        </w:rPr>
        <w:t>values</w:t>
      </w:r>
      <w:proofErr w:type="spellEnd"/>
      <w:r w:rsidRPr="00F02C35">
        <w:rPr>
          <w:sz w:val="26"/>
        </w:rPr>
        <w:t xml:space="preserve"> ("","Dr. Fred Flintstone", "555555", "fflintstone@terra.com.br");</w:t>
      </w:r>
    </w:p>
    <w:p w:rsidR="008C4CDA" w:rsidRDefault="008C4CDA">
      <w:pPr>
        <w:rPr>
          <w:b/>
          <w:sz w:val="26"/>
        </w:rPr>
      </w:pPr>
    </w:p>
    <w:p w:rsidR="00844D02" w:rsidRPr="00844D02" w:rsidRDefault="003C2A81" w:rsidP="00844D02">
      <w:pPr>
        <w:spacing w:after="0" w:line="240" w:lineRule="auto"/>
        <w:rPr>
          <w:sz w:val="26"/>
        </w:rPr>
      </w:pPr>
      <w:r w:rsidRPr="00F02C35">
        <w:rPr>
          <w:b/>
          <w:sz w:val="26"/>
        </w:rPr>
        <w:t xml:space="preserve">Tabela: </w:t>
      </w:r>
      <w:proofErr w:type="spellStart"/>
      <w:r>
        <w:rPr>
          <w:b/>
          <w:sz w:val="26"/>
        </w:rPr>
        <w:t>convenios</w:t>
      </w:r>
      <w:proofErr w:type="spellEnd"/>
      <w:r w:rsidR="008B3FDD">
        <w:rPr>
          <w:b/>
          <w:sz w:val="26"/>
        </w:rPr>
        <w:br/>
      </w:r>
      <w:proofErr w:type="spellStart"/>
      <w:r w:rsidR="00844D02" w:rsidRPr="00844D02">
        <w:rPr>
          <w:sz w:val="26"/>
        </w:rPr>
        <w:t>insert</w:t>
      </w:r>
      <w:proofErr w:type="spellEnd"/>
      <w:r w:rsidR="00844D02" w:rsidRPr="00844D02">
        <w:rPr>
          <w:sz w:val="26"/>
        </w:rPr>
        <w:t xml:space="preserve"> </w:t>
      </w:r>
      <w:proofErr w:type="spellStart"/>
      <w:r w:rsidR="00844D02" w:rsidRPr="00844D02">
        <w:rPr>
          <w:sz w:val="26"/>
        </w:rPr>
        <w:t>into</w:t>
      </w:r>
      <w:proofErr w:type="spellEnd"/>
      <w:r w:rsidR="00844D02" w:rsidRPr="00844D02">
        <w:rPr>
          <w:sz w:val="26"/>
        </w:rPr>
        <w:t xml:space="preserve"> </w:t>
      </w:r>
      <w:proofErr w:type="spellStart"/>
      <w:r w:rsidR="00844D02" w:rsidRPr="00844D02">
        <w:rPr>
          <w:sz w:val="26"/>
        </w:rPr>
        <w:t>convenios</w:t>
      </w:r>
      <w:proofErr w:type="spellEnd"/>
      <w:r w:rsidR="00844D02" w:rsidRPr="00844D02">
        <w:rPr>
          <w:sz w:val="26"/>
        </w:rPr>
        <w:t xml:space="preserve"> </w:t>
      </w:r>
      <w:proofErr w:type="spellStart"/>
      <w:r w:rsidR="00844D02" w:rsidRPr="00844D02">
        <w:rPr>
          <w:sz w:val="26"/>
        </w:rPr>
        <w:t>values</w:t>
      </w:r>
      <w:proofErr w:type="spellEnd"/>
      <w:r w:rsidR="00844D02" w:rsidRPr="00844D02">
        <w:rPr>
          <w:sz w:val="26"/>
        </w:rPr>
        <w:t xml:space="preserve"> ("","Unimed");</w:t>
      </w:r>
    </w:p>
    <w:p w:rsidR="00844D02" w:rsidRPr="00844D02" w:rsidRDefault="00844D02" w:rsidP="00844D02">
      <w:pPr>
        <w:spacing w:after="0" w:line="240" w:lineRule="auto"/>
        <w:rPr>
          <w:sz w:val="26"/>
        </w:rPr>
      </w:pPr>
      <w:proofErr w:type="spellStart"/>
      <w:proofErr w:type="gramStart"/>
      <w:r w:rsidRPr="00844D02">
        <w:rPr>
          <w:sz w:val="26"/>
        </w:rPr>
        <w:lastRenderedPageBreak/>
        <w:t>insert</w:t>
      </w:r>
      <w:proofErr w:type="spellEnd"/>
      <w:proofErr w:type="gram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into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convenios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values</w:t>
      </w:r>
      <w:proofErr w:type="spellEnd"/>
      <w:r w:rsidRPr="00844D02">
        <w:rPr>
          <w:sz w:val="26"/>
        </w:rPr>
        <w:t xml:space="preserve"> ("","Golden Cross");</w:t>
      </w:r>
    </w:p>
    <w:p w:rsidR="00844D02" w:rsidRPr="00844D02" w:rsidRDefault="00844D02" w:rsidP="00844D02">
      <w:pPr>
        <w:spacing w:after="0" w:line="240" w:lineRule="auto"/>
        <w:rPr>
          <w:sz w:val="26"/>
        </w:rPr>
      </w:pPr>
      <w:proofErr w:type="spellStart"/>
      <w:proofErr w:type="gramStart"/>
      <w:r w:rsidRPr="00844D02">
        <w:rPr>
          <w:sz w:val="26"/>
        </w:rPr>
        <w:t>insert</w:t>
      </w:r>
      <w:proofErr w:type="spellEnd"/>
      <w:proofErr w:type="gram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into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convenios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values</w:t>
      </w:r>
      <w:proofErr w:type="spellEnd"/>
      <w:r w:rsidRPr="00844D02">
        <w:rPr>
          <w:sz w:val="26"/>
        </w:rPr>
        <w:t xml:space="preserve"> ("","Bradesco Saúde");</w:t>
      </w:r>
    </w:p>
    <w:p w:rsidR="00844D02" w:rsidRPr="00844D02" w:rsidRDefault="00844D02" w:rsidP="00844D02">
      <w:pPr>
        <w:spacing w:after="0" w:line="240" w:lineRule="auto"/>
        <w:rPr>
          <w:sz w:val="26"/>
        </w:rPr>
      </w:pPr>
      <w:proofErr w:type="spellStart"/>
      <w:proofErr w:type="gramStart"/>
      <w:r w:rsidRPr="00844D02">
        <w:rPr>
          <w:sz w:val="26"/>
        </w:rPr>
        <w:t>insert</w:t>
      </w:r>
      <w:proofErr w:type="spellEnd"/>
      <w:proofErr w:type="gram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into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convenios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values</w:t>
      </w:r>
      <w:proofErr w:type="spellEnd"/>
      <w:r w:rsidRPr="00844D02">
        <w:rPr>
          <w:sz w:val="26"/>
        </w:rPr>
        <w:t xml:space="preserve"> ("","Amil");</w:t>
      </w:r>
    </w:p>
    <w:p w:rsidR="00844D02" w:rsidRPr="00844D02" w:rsidRDefault="00844D02" w:rsidP="00844D02">
      <w:pPr>
        <w:spacing w:after="0" w:line="240" w:lineRule="auto"/>
        <w:rPr>
          <w:sz w:val="26"/>
        </w:rPr>
      </w:pPr>
      <w:proofErr w:type="spellStart"/>
      <w:proofErr w:type="gramStart"/>
      <w:r w:rsidRPr="00844D02">
        <w:rPr>
          <w:sz w:val="26"/>
        </w:rPr>
        <w:t>insert</w:t>
      </w:r>
      <w:proofErr w:type="spellEnd"/>
      <w:proofErr w:type="gram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into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convenios</w:t>
      </w:r>
      <w:proofErr w:type="spellEnd"/>
      <w:r w:rsidRPr="00844D02">
        <w:rPr>
          <w:sz w:val="26"/>
        </w:rPr>
        <w:t xml:space="preserve"> </w:t>
      </w:r>
      <w:proofErr w:type="spellStart"/>
      <w:r w:rsidRPr="00844D02">
        <w:rPr>
          <w:sz w:val="26"/>
        </w:rPr>
        <w:t>values</w:t>
      </w:r>
      <w:proofErr w:type="spellEnd"/>
      <w:r w:rsidRPr="00844D02">
        <w:rPr>
          <w:sz w:val="26"/>
        </w:rPr>
        <w:t xml:space="preserve"> ("","</w:t>
      </w:r>
      <w:proofErr w:type="spellStart"/>
      <w:r w:rsidRPr="00844D02">
        <w:rPr>
          <w:sz w:val="26"/>
        </w:rPr>
        <w:t>Ameplan</w:t>
      </w:r>
      <w:proofErr w:type="spellEnd"/>
      <w:r w:rsidRPr="00844D02">
        <w:rPr>
          <w:sz w:val="26"/>
        </w:rPr>
        <w:t>");</w:t>
      </w:r>
    </w:p>
    <w:p w:rsidR="00844D02" w:rsidRDefault="00B96FC2" w:rsidP="00844D02">
      <w:pPr>
        <w:spacing w:after="0" w:line="240" w:lineRule="auto"/>
        <w:rPr>
          <w:b/>
          <w:sz w:val="26"/>
        </w:rPr>
      </w:pPr>
      <w:r>
        <w:rPr>
          <w:b/>
          <w:sz w:val="26"/>
        </w:rPr>
        <w:br/>
      </w:r>
      <w:r w:rsidR="00844D02" w:rsidRPr="00F02C35">
        <w:rPr>
          <w:b/>
          <w:sz w:val="26"/>
        </w:rPr>
        <w:t xml:space="preserve">Tabela: </w:t>
      </w:r>
      <w:r w:rsidR="00360296">
        <w:rPr>
          <w:b/>
          <w:sz w:val="26"/>
        </w:rPr>
        <w:t>pacientes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1</w:t>
      </w:r>
      <w:r w:rsidRPr="00F5450D">
        <w:rPr>
          <w:sz w:val="26"/>
        </w:rPr>
        <w:t>,"Fernando Miguel", "200200", "fernando@hotmail.com");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1</w:t>
      </w:r>
      <w:r w:rsidRPr="00F5450D">
        <w:rPr>
          <w:sz w:val="26"/>
        </w:rPr>
        <w:t>,"Moacyr Lima e Silva", "2482929", "moacyr@gmail.com");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1</w:t>
      </w:r>
      <w:r w:rsidRPr="00F5450D">
        <w:rPr>
          <w:sz w:val="26"/>
        </w:rPr>
        <w:t>,"William Pereira Alves", "4486464", "william@hotmail.com");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1</w:t>
      </w:r>
      <w:r w:rsidRPr="00F5450D">
        <w:rPr>
          <w:sz w:val="26"/>
        </w:rPr>
        <w:t>, "Fernanda Caetano Gois", "3447676",  "fernanda@hotmail.com");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2</w:t>
      </w:r>
      <w:r w:rsidRPr="00F5450D">
        <w:rPr>
          <w:sz w:val="26"/>
        </w:rPr>
        <w:t>, "Marcelo Chaves Ladeira", "3685555", "marcelo@gmail.com");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2</w:t>
      </w:r>
      <w:r w:rsidRPr="00F5450D">
        <w:rPr>
          <w:sz w:val="26"/>
        </w:rPr>
        <w:t>,  "Pedro Luiz Côrtes", "1842828", "pedro@hotmail.com");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2</w:t>
      </w:r>
      <w:r w:rsidRPr="00F5450D">
        <w:rPr>
          <w:sz w:val="26"/>
        </w:rPr>
        <w:t xml:space="preserve">, "Astrogildo </w:t>
      </w:r>
      <w:proofErr w:type="spellStart"/>
      <w:r w:rsidRPr="00F5450D">
        <w:rPr>
          <w:sz w:val="26"/>
        </w:rPr>
        <w:t>Danubio</w:t>
      </w:r>
      <w:proofErr w:type="spellEnd"/>
      <w:r w:rsidRPr="00F5450D">
        <w:rPr>
          <w:sz w:val="26"/>
        </w:rPr>
        <w:t>", "1842727", "astrogildo@live.com");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3</w:t>
      </w:r>
      <w:r w:rsidRPr="00F5450D">
        <w:rPr>
          <w:sz w:val="26"/>
        </w:rPr>
        <w:t xml:space="preserve">, "Geraldo </w:t>
      </w:r>
      <w:proofErr w:type="spellStart"/>
      <w:r w:rsidRPr="00F5450D">
        <w:rPr>
          <w:sz w:val="26"/>
        </w:rPr>
        <w:t>Cervelin</w:t>
      </w:r>
      <w:proofErr w:type="spellEnd"/>
      <w:r w:rsidRPr="00F5450D">
        <w:rPr>
          <w:sz w:val="26"/>
        </w:rPr>
        <w:t>", "2085959", "geraldo@yahoo.com.br");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3</w:t>
      </w:r>
      <w:r w:rsidRPr="00F5450D">
        <w:rPr>
          <w:sz w:val="26"/>
        </w:rPr>
        <w:t>, "</w:t>
      </w:r>
      <w:proofErr w:type="spellStart"/>
      <w:r w:rsidRPr="00F5450D">
        <w:rPr>
          <w:sz w:val="26"/>
        </w:rPr>
        <w:t>Elisberto</w:t>
      </w:r>
      <w:proofErr w:type="spellEnd"/>
      <w:r w:rsidRPr="00F5450D">
        <w:rPr>
          <w:sz w:val="26"/>
        </w:rPr>
        <w:t xml:space="preserve"> Nogueira da Silva", "1602222", "</w:t>
      </w:r>
      <w:proofErr w:type="spellStart"/>
      <w:r w:rsidRPr="00F5450D">
        <w:rPr>
          <w:sz w:val="26"/>
        </w:rPr>
        <w:t>elisberto@live.coml</w:t>
      </w:r>
      <w:proofErr w:type="spellEnd"/>
      <w:r w:rsidRPr="00F5450D">
        <w:rPr>
          <w:sz w:val="26"/>
        </w:rPr>
        <w:t>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3</w:t>
      </w:r>
      <w:r w:rsidRPr="00F5450D">
        <w:rPr>
          <w:sz w:val="26"/>
        </w:rPr>
        <w:t>,  "Carlos Roberto Yamamoto", "2803636",  "carlos@hotmail.com");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3</w:t>
      </w:r>
      <w:r w:rsidRPr="00F5450D">
        <w:rPr>
          <w:sz w:val="26"/>
        </w:rPr>
        <w:t>, "Fausto de Paschoal", "2644343", "fausto@globo.com");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3</w:t>
      </w:r>
      <w:r w:rsidRPr="00F5450D">
        <w:rPr>
          <w:sz w:val="26"/>
        </w:rPr>
        <w:t>, "Marcos Freire Antunes", "3203211", "marcos@terra.com.br");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3</w:t>
      </w:r>
      <w:r w:rsidRPr="00F5450D">
        <w:rPr>
          <w:sz w:val="26"/>
        </w:rPr>
        <w:t>, "</w:t>
      </w:r>
      <w:proofErr w:type="spellStart"/>
      <w:r w:rsidRPr="00F5450D">
        <w:rPr>
          <w:sz w:val="26"/>
        </w:rPr>
        <w:t>Élia</w:t>
      </w:r>
      <w:proofErr w:type="spellEnd"/>
      <w:r w:rsidRPr="00F5450D">
        <w:rPr>
          <w:sz w:val="26"/>
        </w:rPr>
        <w:t xml:space="preserve"> </w:t>
      </w:r>
      <w:proofErr w:type="spellStart"/>
      <w:r w:rsidRPr="00F5450D">
        <w:rPr>
          <w:sz w:val="26"/>
        </w:rPr>
        <w:t>Yathie</w:t>
      </w:r>
      <w:proofErr w:type="spellEnd"/>
      <w:r w:rsidRPr="00F5450D">
        <w:rPr>
          <w:sz w:val="26"/>
        </w:rPr>
        <w:t xml:space="preserve"> Matsumoto", "2403214",  "elia@hotmail.com");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3</w:t>
      </w:r>
      <w:r w:rsidRPr="00F5450D">
        <w:rPr>
          <w:sz w:val="26"/>
        </w:rPr>
        <w:t xml:space="preserve">, "Claudio </w:t>
      </w:r>
      <w:proofErr w:type="spellStart"/>
      <w:r w:rsidRPr="00F5450D">
        <w:rPr>
          <w:sz w:val="26"/>
        </w:rPr>
        <w:t>Venancio</w:t>
      </w:r>
      <w:proofErr w:type="spellEnd"/>
      <w:r w:rsidRPr="00F5450D">
        <w:rPr>
          <w:sz w:val="26"/>
        </w:rPr>
        <w:t>", "1529595", "claudio@live.com");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3</w:t>
      </w:r>
      <w:r w:rsidRPr="00F5450D">
        <w:rPr>
          <w:sz w:val="26"/>
        </w:rPr>
        <w:t>, "William Pereira Alves", "5846969", "william@yahoo.com.br");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3</w:t>
      </w:r>
      <w:r w:rsidRPr="00F5450D">
        <w:rPr>
          <w:sz w:val="26"/>
        </w:rPr>
        <w:t>, "Ronaldo Oliveira", "5046565", "ronaldo@gmail.com");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1</w:t>
      </w:r>
      <w:r w:rsidRPr="00F5450D">
        <w:rPr>
          <w:sz w:val="26"/>
        </w:rPr>
        <w:t>,"Bartolomeu Silva", "27245454", "bartolomeu@uol.com.br");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2</w:t>
      </w:r>
      <w:r w:rsidRPr="00F5450D">
        <w:rPr>
          <w:sz w:val="26"/>
        </w:rPr>
        <w:t>, "</w:t>
      </w:r>
      <w:proofErr w:type="spellStart"/>
      <w:r w:rsidRPr="00F5450D">
        <w:rPr>
          <w:sz w:val="26"/>
        </w:rPr>
        <w:t>Tiburcio</w:t>
      </w:r>
      <w:proofErr w:type="spellEnd"/>
      <w:r w:rsidRPr="00F5450D">
        <w:rPr>
          <w:sz w:val="26"/>
        </w:rPr>
        <w:t xml:space="preserve"> Aguiar", "30412121", "tiburcio@uol.com.br");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1</w:t>
      </w:r>
      <w:r w:rsidRPr="00F5450D">
        <w:rPr>
          <w:sz w:val="26"/>
        </w:rPr>
        <w:t>, "Adriana Vieira", "4404444", "adriana@terra.com.br");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2</w:t>
      </w:r>
      <w:r w:rsidRPr="00F5450D">
        <w:rPr>
          <w:sz w:val="26"/>
        </w:rPr>
        <w:t>, "Edvaldo Barbosa", "3923922", "edvaldo@yahoo.com.br");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5</w:t>
      </w:r>
      <w:r w:rsidRPr="00F5450D">
        <w:rPr>
          <w:sz w:val="26"/>
        </w:rPr>
        <w:t>, "Ernesto Gato", "456456",  "ernesto@live.com");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5</w:t>
      </w:r>
      <w:r w:rsidRPr="00F5450D">
        <w:rPr>
          <w:sz w:val="26"/>
        </w:rPr>
        <w:t>, "Moacyr Passo Dias Aguiar", "3232132", "moacyr@gmail.com");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>"",</w:t>
      </w:r>
      <w:r w:rsidR="00A61F55">
        <w:rPr>
          <w:sz w:val="26"/>
        </w:rPr>
        <w:t>5</w:t>
      </w:r>
      <w:r w:rsidRPr="00F5450D">
        <w:rPr>
          <w:sz w:val="26"/>
        </w:rPr>
        <w:t>, "João Mão Grande", "2242929", "joao@gmail.com");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5</w:t>
      </w:r>
      <w:r w:rsidRPr="00F5450D">
        <w:rPr>
          <w:sz w:val="26"/>
        </w:rPr>
        <w:t xml:space="preserve">, "Sandro </w:t>
      </w:r>
      <w:proofErr w:type="spellStart"/>
      <w:r w:rsidRPr="00F5450D">
        <w:rPr>
          <w:sz w:val="26"/>
        </w:rPr>
        <w:t>Sotille</w:t>
      </w:r>
      <w:proofErr w:type="spellEnd"/>
      <w:r w:rsidRPr="00F5450D">
        <w:rPr>
          <w:sz w:val="26"/>
        </w:rPr>
        <w:t>", "1717171", "sandro@icloud.com");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5</w:t>
      </w:r>
      <w:r w:rsidRPr="00F5450D">
        <w:rPr>
          <w:sz w:val="26"/>
        </w:rPr>
        <w:t>, "Nelson Lava Jato", "1843636","nelson@uol.com.br");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5</w:t>
      </w:r>
      <w:r w:rsidRPr="00F5450D">
        <w:rPr>
          <w:sz w:val="26"/>
        </w:rPr>
        <w:t>, "Samir Salim Sumiu", "288288", "samir@terra.com.br");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5</w:t>
      </w:r>
      <w:r w:rsidRPr="00F5450D">
        <w:rPr>
          <w:sz w:val="26"/>
        </w:rPr>
        <w:t>, "</w:t>
      </w:r>
      <w:proofErr w:type="spellStart"/>
      <w:r w:rsidRPr="00F5450D">
        <w:rPr>
          <w:sz w:val="26"/>
        </w:rPr>
        <w:t>Délio</w:t>
      </w:r>
      <w:proofErr w:type="spellEnd"/>
      <w:r w:rsidRPr="00F5450D">
        <w:rPr>
          <w:sz w:val="26"/>
        </w:rPr>
        <w:t xml:space="preserve"> Pinto </w:t>
      </w:r>
      <w:proofErr w:type="spellStart"/>
      <w:r w:rsidRPr="00F5450D">
        <w:rPr>
          <w:sz w:val="26"/>
        </w:rPr>
        <w:t>Guerrini</w:t>
      </w:r>
      <w:proofErr w:type="spellEnd"/>
      <w:r w:rsidRPr="00F5450D">
        <w:rPr>
          <w:sz w:val="26"/>
        </w:rPr>
        <w:t>", "20829292","delio@gmail.com");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lastRenderedPageBreak/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 xml:space="preserve">, "Francisco </w:t>
      </w:r>
      <w:proofErr w:type="spellStart"/>
      <w:r w:rsidRPr="00F5450D">
        <w:rPr>
          <w:sz w:val="26"/>
        </w:rPr>
        <w:t>Capuano</w:t>
      </w:r>
      <w:proofErr w:type="spellEnd"/>
      <w:r w:rsidRPr="00F5450D">
        <w:rPr>
          <w:sz w:val="26"/>
        </w:rPr>
        <w:t>", "5525521", "francisco@terra.com.br");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>,"Rômulo Albuquerque", "1441443", "romulo@live.com");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 xml:space="preserve">," </w:t>
      </w:r>
      <w:proofErr w:type="spellStart"/>
      <w:r w:rsidRPr="00F5450D">
        <w:rPr>
          <w:sz w:val="26"/>
        </w:rPr>
        <w:t>Eustójo</w:t>
      </w:r>
      <w:proofErr w:type="spellEnd"/>
      <w:r w:rsidRPr="00F5450D">
        <w:rPr>
          <w:sz w:val="26"/>
        </w:rPr>
        <w:t xml:space="preserve"> Ribeiro", "19239393","eustojo@hotmail.com");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 xml:space="preserve">,"José </w:t>
      </w:r>
      <w:proofErr w:type="spellStart"/>
      <w:r w:rsidRPr="00F5450D">
        <w:rPr>
          <w:sz w:val="26"/>
        </w:rPr>
        <w:t>Enio</w:t>
      </w:r>
      <w:proofErr w:type="spellEnd"/>
      <w:r w:rsidRPr="00F5450D">
        <w:rPr>
          <w:sz w:val="26"/>
        </w:rPr>
        <w:t xml:space="preserve"> </w:t>
      </w:r>
      <w:proofErr w:type="spellStart"/>
      <w:r w:rsidRPr="00F5450D">
        <w:rPr>
          <w:sz w:val="26"/>
        </w:rPr>
        <w:t>Filoni</w:t>
      </w:r>
      <w:proofErr w:type="spellEnd"/>
      <w:r w:rsidRPr="00F5450D">
        <w:rPr>
          <w:sz w:val="26"/>
        </w:rPr>
        <w:t>", "216216", "jose@gmail.com");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>, "Adilson da Silva Lima", "3043737", "adilson@live.com");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>,"Tati Quebra Barraco", "8923976", "tati@live.com");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>, "Pepe Neném dos Santos", "2408881","pepe_nenem@live.com");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4</w:t>
      </w:r>
      <w:r w:rsidRPr="00F5450D">
        <w:rPr>
          <w:sz w:val="26"/>
        </w:rPr>
        <w:t>,"Anteu Fabiano Gasparini", "2242212", "anteu@terra.com.br");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2</w:t>
      </w:r>
      <w:r w:rsidRPr="00F5450D">
        <w:rPr>
          <w:sz w:val="26"/>
        </w:rPr>
        <w:t>, "Fernanda Caetano", "3684343"," fernanda@yahoo.com.br");</w:t>
      </w:r>
    </w:p>
    <w:p w:rsidR="001F43FD" w:rsidRPr="00F5450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2</w:t>
      </w:r>
      <w:r w:rsidRPr="00F5450D">
        <w:rPr>
          <w:sz w:val="26"/>
        </w:rPr>
        <w:t>, "</w:t>
      </w:r>
      <w:proofErr w:type="spellStart"/>
      <w:r w:rsidRPr="00F5450D">
        <w:rPr>
          <w:sz w:val="26"/>
        </w:rPr>
        <w:t>Alissom</w:t>
      </w:r>
      <w:proofErr w:type="spellEnd"/>
      <w:r w:rsidRPr="00F5450D">
        <w:rPr>
          <w:sz w:val="26"/>
        </w:rPr>
        <w:t xml:space="preserve"> Lima", "3603695", "alissom@live.com");</w:t>
      </w:r>
    </w:p>
    <w:p w:rsidR="001F43FD" w:rsidRDefault="001F43FD" w:rsidP="001F43FD">
      <w:pPr>
        <w:spacing w:after="0" w:line="240" w:lineRule="auto"/>
        <w:rPr>
          <w:sz w:val="26"/>
        </w:rPr>
      </w:pPr>
      <w:r w:rsidRPr="00F5450D">
        <w:rPr>
          <w:sz w:val="26"/>
        </w:rPr>
        <w:t xml:space="preserve">INSERT INTO pacientes </w:t>
      </w:r>
      <w:proofErr w:type="gramStart"/>
      <w:r w:rsidRPr="00F5450D">
        <w:rPr>
          <w:sz w:val="26"/>
        </w:rPr>
        <w:t>VALUES(</w:t>
      </w:r>
      <w:proofErr w:type="gramEnd"/>
      <w:r w:rsidRPr="00F5450D">
        <w:rPr>
          <w:sz w:val="26"/>
        </w:rPr>
        <w:t xml:space="preserve">"", </w:t>
      </w:r>
      <w:r w:rsidR="00A61F55">
        <w:rPr>
          <w:sz w:val="26"/>
        </w:rPr>
        <w:t>2</w:t>
      </w:r>
      <w:r w:rsidRPr="00F5450D">
        <w:rPr>
          <w:sz w:val="26"/>
        </w:rPr>
        <w:t>, "Maria Izabel", "2082929", "maria_izabel@gmail.com");</w:t>
      </w:r>
    </w:p>
    <w:p w:rsidR="005042BA" w:rsidRDefault="001F43FD">
      <w:pPr>
        <w:rPr>
          <w:b/>
          <w:sz w:val="26"/>
        </w:rPr>
      </w:pPr>
      <w:r>
        <w:rPr>
          <w:b/>
          <w:sz w:val="26"/>
        </w:rPr>
        <w:br/>
      </w:r>
      <w:r w:rsidR="00060A58" w:rsidRPr="00F02C35">
        <w:rPr>
          <w:b/>
          <w:sz w:val="26"/>
        </w:rPr>
        <w:t xml:space="preserve">Tabela: </w:t>
      </w:r>
      <w:r w:rsidR="00060A58">
        <w:rPr>
          <w:b/>
          <w:sz w:val="26"/>
        </w:rPr>
        <w:t>consultas</w:t>
      </w:r>
    </w:p>
    <w:p w:rsidR="008E4913" w:rsidRPr="00AE3CCC" w:rsidRDefault="008E4913" w:rsidP="00AE3CCC">
      <w:pPr>
        <w:spacing w:after="0" w:line="240" w:lineRule="auto"/>
        <w:rPr>
          <w:sz w:val="24"/>
        </w:rPr>
      </w:pPr>
      <w:r w:rsidRPr="00AE3CCC">
        <w:rPr>
          <w:sz w:val="24"/>
        </w:rPr>
        <w:t xml:space="preserve">INSERT INTO consultas </w:t>
      </w:r>
      <w:proofErr w:type="gramStart"/>
      <w:r w:rsidRPr="00AE3CCC">
        <w:rPr>
          <w:sz w:val="24"/>
        </w:rPr>
        <w:t>VALUES(</w:t>
      </w:r>
      <w:proofErr w:type="gramEnd"/>
      <w:r w:rsidRPr="00AE3CCC">
        <w:rPr>
          <w:sz w:val="24"/>
        </w:rPr>
        <w:t>"", "1", "1", "12/05/2015", "Febre", "Sangue", "Chá de camomila");</w:t>
      </w:r>
    </w:p>
    <w:p w:rsidR="00060A58" w:rsidRPr="00AE3CCC" w:rsidRDefault="008E4913" w:rsidP="00AE3CCC">
      <w:pPr>
        <w:spacing w:after="0" w:line="240" w:lineRule="auto"/>
        <w:rPr>
          <w:sz w:val="24"/>
        </w:rPr>
      </w:pPr>
      <w:r w:rsidRPr="00AE3CCC">
        <w:rPr>
          <w:sz w:val="24"/>
        </w:rPr>
        <w:t xml:space="preserve">INSERT INTO consultas </w:t>
      </w:r>
      <w:proofErr w:type="gramStart"/>
      <w:r w:rsidRPr="00AE3CCC">
        <w:rPr>
          <w:sz w:val="24"/>
        </w:rPr>
        <w:t>VALUES(</w:t>
      </w:r>
      <w:proofErr w:type="gramEnd"/>
      <w:r w:rsidRPr="00AE3CCC">
        <w:rPr>
          <w:sz w:val="24"/>
        </w:rPr>
        <w:t>"", "1", "1", "14/04/201</w:t>
      </w:r>
      <w:r w:rsidR="00AB64BE" w:rsidRPr="00AE3CCC">
        <w:rPr>
          <w:sz w:val="24"/>
        </w:rPr>
        <w:t>6</w:t>
      </w:r>
      <w:r w:rsidRPr="00AE3CCC">
        <w:rPr>
          <w:sz w:val="24"/>
        </w:rPr>
        <w:t>", "Tontura", "Urina", "Repouso");</w:t>
      </w:r>
    </w:p>
    <w:p w:rsidR="009231CF" w:rsidRPr="00AE3CCC" w:rsidRDefault="009231CF" w:rsidP="00AE3CCC">
      <w:pPr>
        <w:spacing w:after="0" w:line="240" w:lineRule="auto"/>
        <w:rPr>
          <w:sz w:val="24"/>
        </w:rPr>
      </w:pPr>
      <w:r w:rsidRPr="00AE3CCC">
        <w:rPr>
          <w:sz w:val="24"/>
        </w:rPr>
        <w:t xml:space="preserve">INSERT INTO consultas </w:t>
      </w:r>
      <w:proofErr w:type="gramStart"/>
      <w:r w:rsidRPr="00AE3CCC">
        <w:rPr>
          <w:sz w:val="24"/>
        </w:rPr>
        <w:t>VALUES(</w:t>
      </w:r>
      <w:proofErr w:type="gramEnd"/>
      <w:r w:rsidRPr="00AE3CCC">
        <w:rPr>
          <w:sz w:val="24"/>
        </w:rPr>
        <w:t>"", "2", "2", "11/03/2015", "Pressão Alta", "Sangue", "</w:t>
      </w:r>
      <w:proofErr w:type="spellStart"/>
      <w:r w:rsidRPr="00AE3CCC">
        <w:rPr>
          <w:sz w:val="24"/>
        </w:rPr>
        <w:t>Sonrisal</w:t>
      </w:r>
      <w:proofErr w:type="spellEnd"/>
      <w:r w:rsidRPr="00AE3CCC">
        <w:rPr>
          <w:sz w:val="24"/>
        </w:rPr>
        <w:t>");</w:t>
      </w:r>
    </w:p>
    <w:p w:rsidR="009231CF" w:rsidRPr="00AE3CCC" w:rsidRDefault="009231CF" w:rsidP="00AE3CCC">
      <w:pPr>
        <w:spacing w:after="0" w:line="240" w:lineRule="auto"/>
        <w:rPr>
          <w:sz w:val="24"/>
        </w:rPr>
      </w:pPr>
      <w:r w:rsidRPr="00AE3CCC">
        <w:rPr>
          <w:sz w:val="24"/>
        </w:rPr>
        <w:t xml:space="preserve">INSERT INTO consultas </w:t>
      </w:r>
      <w:proofErr w:type="gramStart"/>
      <w:r w:rsidRPr="00AE3CCC">
        <w:rPr>
          <w:sz w:val="24"/>
        </w:rPr>
        <w:t>VALUES(</w:t>
      </w:r>
      <w:proofErr w:type="gramEnd"/>
      <w:r w:rsidRPr="00AE3CCC">
        <w:rPr>
          <w:sz w:val="24"/>
        </w:rPr>
        <w:t>"", "2", "2", "14/0</w:t>
      </w:r>
      <w:r w:rsidR="00AB64BE" w:rsidRPr="00AE3CCC">
        <w:rPr>
          <w:sz w:val="24"/>
        </w:rPr>
        <w:t>4</w:t>
      </w:r>
      <w:r w:rsidRPr="00AE3CCC">
        <w:rPr>
          <w:sz w:val="24"/>
        </w:rPr>
        <w:t>/201</w:t>
      </w:r>
      <w:r w:rsidR="00AB64BE" w:rsidRPr="00AE3CCC">
        <w:rPr>
          <w:sz w:val="24"/>
        </w:rPr>
        <w:t>6</w:t>
      </w:r>
      <w:r w:rsidRPr="00AE3CCC">
        <w:rPr>
          <w:sz w:val="24"/>
        </w:rPr>
        <w:t>", "Dor de Cabeça", "Tomografia", "</w:t>
      </w:r>
      <w:proofErr w:type="spellStart"/>
      <w:r w:rsidRPr="00AE3CCC">
        <w:rPr>
          <w:sz w:val="24"/>
        </w:rPr>
        <w:t>Somalgim</w:t>
      </w:r>
      <w:proofErr w:type="spellEnd"/>
      <w:r w:rsidRPr="00AE3CCC">
        <w:rPr>
          <w:sz w:val="24"/>
        </w:rPr>
        <w:t xml:space="preserve"> </w:t>
      </w:r>
      <w:proofErr w:type="spellStart"/>
      <w:r w:rsidR="008564BE" w:rsidRPr="00AE3CCC">
        <w:rPr>
          <w:sz w:val="24"/>
        </w:rPr>
        <w:t>Cardio</w:t>
      </w:r>
      <w:proofErr w:type="spellEnd"/>
      <w:r w:rsidR="008564BE" w:rsidRPr="00AE3CCC">
        <w:rPr>
          <w:sz w:val="24"/>
        </w:rPr>
        <w:t xml:space="preserve"> </w:t>
      </w:r>
      <w:r w:rsidRPr="00AE3CCC">
        <w:rPr>
          <w:sz w:val="24"/>
        </w:rPr>
        <w:t>100mg");</w:t>
      </w:r>
    </w:p>
    <w:p w:rsidR="008564BE" w:rsidRPr="00AE3CCC" w:rsidRDefault="008564BE" w:rsidP="00AE3CCC">
      <w:pPr>
        <w:spacing w:after="0" w:line="240" w:lineRule="auto"/>
        <w:rPr>
          <w:sz w:val="24"/>
        </w:rPr>
      </w:pPr>
      <w:r w:rsidRPr="00AE3CCC">
        <w:rPr>
          <w:sz w:val="24"/>
        </w:rPr>
        <w:t xml:space="preserve">INSERT INTO consultas </w:t>
      </w:r>
      <w:proofErr w:type="gramStart"/>
      <w:r w:rsidRPr="00AE3CCC">
        <w:rPr>
          <w:sz w:val="24"/>
        </w:rPr>
        <w:t>VALUES(</w:t>
      </w:r>
      <w:proofErr w:type="gramEnd"/>
      <w:r w:rsidRPr="00AE3CCC">
        <w:rPr>
          <w:sz w:val="24"/>
        </w:rPr>
        <w:t>"", "4", "3", "02/07/2016", "Dor no rim", "Radiografia", "</w:t>
      </w:r>
      <w:proofErr w:type="spellStart"/>
      <w:r w:rsidRPr="00AE3CCC">
        <w:rPr>
          <w:sz w:val="24"/>
        </w:rPr>
        <w:t>Bi-Profenid</w:t>
      </w:r>
      <w:proofErr w:type="spellEnd"/>
      <w:r w:rsidRPr="00AE3CCC">
        <w:rPr>
          <w:sz w:val="24"/>
        </w:rPr>
        <w:t xml:space="preserve"> 60mg");</w:t>
      </w:r>
      <w:r w:rsidR="00AE3CCC">
        <w:rPr>
          <w:sz w:val="24"/>
        </w:rPr>
        <w:br/>
      </w:r>
    </w:p>
    <w:p w:rsidR="00424AA7" w:rsidRDefault="00453EBE" w:rsidP="00A763E7">
      <w:pPr>
        <w:spacing w:after="0" w:line="240" w:lineRule="auto"/>
        <w:rPr>
          <w:sz w:val="26"/>
        </w:rPr>
      </w:pPr>
      <w:r w:rsidRPr="00106010">
        <w:rPr>
          <w:b/>
          <w:sz w:val="28"/>
        </w:rPr>
        <w:t xml:space="preserve">5 – Execute </w:t>
      </w:r>
      <w:r w:rsidR="00106010" w:rsidRPr="00106010">
        <w:rPr>
          <w:b/>
          <w:sz w:val="28"/>
        </w:rPr>
        <w:t>as consultas (query) SQL abaixo</w:t>
      </w:r>
      <w:r w:rsidRPr="00106010">
        <w:rPr>
          <w:b/>
          <w:sz w:val="28"/>
        </w:rPr>
        <w:t>:</w:t>
      </w:r>
      <w:r w:rsidR="0080460F">
        <w:rPr>
          <w:b/>
          <w:sz w:val="28"/>
        </w:rPr>
        <w:t xml:space="preserve">  </w:t>
      </w:r>
      <w:r w:rsidR="0080460F">
        <w:rPr>
          <w:b/>
          <w:color w:val="FF0000"/>
          <w:sz w:val="28"/>
        </w:rPr>
        <w:t>4,0 pontos</w:t>
      </w:r>
      <w:r w:rsidR="008A0DA5">
        <w:rPr>
          <w:b/>
          <w:color w:val="FF0000"/>
          <w:sz w:val="28"/>
        </w:rPr>
        <w:br/>
      </w:r>
      <w:r w:rsidR="00EF71CD" w:rsidRPr="00EF71CD">
        <w:rPr>
          <w:sz w:val="26"/>
        </w:rPr>
        <w:t xml:space="preserve">1 - </w:t>
      </w:r>
      <w:proofErr w:type="spellStart"/>
      <w:r w:rsidR="00EF71CD" w:rsidRPr="00EF71CD">
        <w:rPr>
          <w:sz w:val="26"/>
        </w:rPr>
        <w:t>select</w:t>
      </w:r>
      <w:proofErr w:type="spellEnd"/>
      <w:r w:rsidR="00EF71CD" w:rsidRPr="00EF71CD">
        <w:rPr>
          <w:sz w:val="26"/>
        </w:rPr>
        <w:t xml:space="preserve"> para retornar os campos nome do paciente, telefone do paciente e tipo de convenio de todos pacientes em que o tipo convenio é igual a </w:t>
      </w:r>
      <w:r w:rsidR="00EF71CD" w:rsidRPr="00720710">
        <w:rPr>
          <w:b/>
          <w:sz w:val="26"/>
        </w:rPr>
        <w:t>"Unimed"</w:t>
      </w:r>
      <w:r w:rsidR="00EF71CD" w:rsidRPr="00EF71CD">
        <w:rPr>
          <w:sz w:val="26"/>
        </w:rPr>
        <w:t xml:space="preserve"> </w:t>
      </w:r>
    </w:p>
    <w:p w:rsidR="00424AA7" w:rsidRDefault="00424AA7" w:rsidP="00424AA7">
      <w:pPr>
        <w:spacing w:after="0" w:line="240" w:lineRule="auto"/>
        <w:ind w:firstLine="708"/>
        <w:rPr>
          <w:sz w:val="26"/>
          <w:u w:val="single"/>
        </w:rPr>
      </w:pPr>
    </w:p>
    <w:p w:rsidR="00A763E7" w:rsidRDefault="00720710" w:rsidP="00424AA7">
      <w:pPr>
        <w:spacing w:after="0" w:line="240" w:lineRule="auto"/>
        <w:ind w:firstLine="708"/>
        <w:rPr>
          <w:sz w:val="26"/>
        </w:rPr>
      </w:pPr>
      <w:r>
        <w:rPr>
          <w:sz w:val="26"/>
        </w:rPr>
        <w:br/>
      </w:r>
      <w:r w:rsidR="00A763E7" w:rsidRPr="00A763E7">
        <w:rPr>
          <w:sz w:val="26"/>
        </w:rPr>
        <w:t xml:space="preserve">2 – </w:t>
      </w:r>
      <w:proofErr w:type="spellStart"/>
      <w:r w:rsidR="00A763E7" w:rsidRPr="00A763E7">
        <w:rPr>
          <w:sz w:val="26"/>
        </w:rPr>
        <w:t>select</w:t>
      </w:r>
      <w:proofErr w:type="spellEnd"/>
      <w:r w:rsidR="00A763E7" w:rsidRPr="00A763E7">
        <w:rPr>
          <w:sz w:val="26"/>
        </w:rPr>
        <w:t xml:space="preserve"> para retornar os campos nome do paciente, nome do medico, exames e tipo de convenio de todas consultas onde exames é igual a </w:t>
      </w:r>
      <w:r w:rsidR="00A763E7" w:rsidRPr="00A763E7">
        <w:rPr>
          <w:b/>
          <w:sz w:val="26"/>
        </w:rPr>
        <w:t>“Sangue”</w:t>
      </w:r>
      <w:r w:rsidR="00A763E7" w:rsidRPr="00A763E7">
        <w:rPr>
          <w:sz w:val="26"/>
        </w:rPr>
        <w:t xml:space="preserve"> </w:t>
      </w:r>
    </w:p>
    <w:p w:rsidR="00424AA7" w:rsidRDefault="00424AA7" w:rsidP="00424AA7">
      <w:pPr>
        <w:spacing w:after="0" w:line="240" w:lineRule="auto"/>
        <w:ind w:firstLine="708"/>
        <w:rPr>
          <w:sz w:val="26"/>
        </w:rPr>
      </w:pPr>
    </w:p>
    <w:p w:rsidR="00424AA7" w:rsidRPr="00A763E7" w:rsidRDefault="00424AA7" w:rsidP="00424AA7">
      <w:pPr>
        <w:spacing w:after="0" w:line="240" w:lineRule="auto"/>
        <w:ind w:firstLine="708"/>
        <w:rPr>
          <w:sz w:val="26"/>
        </w:rPr>
      </w:pPr>
    </w:p>
    <w:p w:rsidR="00106010" w:rsidRDefault="008A0DA5" w:rsidP="008A0DA5">
      <w:pPr>
        <w:spacing w:after="0" w:line="240" w:lineRule="auto"/>
        <w:rPr>
          <w:b/>
          <w:sz w:val="26"/>
        </w:rPr>
      </w:pPr>
      <w:r>
        <w:rPr>
          <w:sz w:val="26"/>
        </w:rPr>
        <w:t xml:space="preserve">3 - </w:t>
      </w:r>
      <w:proofErr w:type="spellStart"/>
      <w:r w:rsidR="00106010">
        <w:rPr>
          <w:sz w:val="26"/>
        </w:rPr>
        <w:t>select</w:t>
      </w:r>
      <w:proofErr w:type="spellEnd"/>
      <w:r w:rsidR="00106010">
        <w:rPr>
          <w:sz w:val="26"/>
        </w:rPr>
        <w:t xml:space="preserve"> para retornar </w:t>
      </w:r>
      <w:r w:rsidR="00794D97">
        <w:rPr>
          <w:sz w:val="26"/>
        </w:rPr>
        <w:t xml:space="preserve">nome do paciente, </w:t>
      </w:r>
      <w:proofErr w:type="spellStart"/>
      <w:r w:rsidR="00794D97">
        <w:rPr>
          <w:sz w:val="26"/>
        </w:rPr>
        <w:t>email</w:t>
      </w:r>
      <w:proofErr w:type="spellEnd"/>
      <w:r w:rsidR="00794D97">
        <w:rPr>
          <w:sz w:val="26"/>
        </w:rPr>
        <w:t xml:space="preserve"> do paciente e telefone do paciente e tipo convenio do paciente </w:t>
      </w:r>
      <w:r w:rsidR="00106010">
        <w:rPr>
          <w:sz w:val="26"/>
        </w:rPr>
        <w:t xml:space="preserve">que tem </w:t>
      </w:r>
      <w:proofErr w:type="spellStart"/>
      <w:r w:rsidR="00106010">
        <w:rPr>
          <w:sz w:val="26"/>
        </w:rPr>
        <w:t>codigo</w:t>
      </w:r>
      <w:proofErr w:type="spellEnd"/>
      <w:r w:rsidR="00106010">
        <w:rPr>
          <w:sz w:val="26"/>
        </w:rPr>
        <w:t xml:space="preserve"> igual a </w:t>
      </w:r>
      <w:r w:rsidR="00106010" w:rsidRPr="00794D97">
        <w:rPr>
          <w:b/>
          <w:sz w:val="26"/>
        </w:rPr>
        <w:t>1</w:t>
      </w:r>
      <w:r w:rsidR="00794D97" w:rsidRPr="00794D97">
        <w:rPr>
          <w:b/>
          <w:sz w:val="26"/>
        </w:rPr>
        <w:t>8</w:t>
      </w:r>
    </w:p>
    <w:p w:rsidR="00424AA7" w:rsidRDefault="00424AA7" w:rsidP="008A0DA5">
      <w:pPr>
        <w:spacing w:after="0" w:line="240" w:lineRule="auto"/>
        <w:rPr>
          <w:b/>
          <w:sz w:val="26"/>
        </w:rPr>
      </w:pPr>
    </w:p>
    <w:p w:rsidR="00424AA7" w:rsidRDefault="00424AA7" w:rsidP="008A0DA5">
      <w:pPr>
        <w:spacing w:after="0" w:line="240" w:lineRule="auto"/>
        <w:rPr>
          <w:sz w:val="26"/>
        </w:rPr>
      </w:pPr>
    </w:p>
    <w:p w:rsidR="00F50699" w:rsidRPr="00F50699" w:rsidRDefault="00F50699" w:rsidP="00F50699">
      <w:pPr>
        <w:spacing w:after="0" w:line="240" w:lineRule="auto"/>
        <w:rPr>
          <w:sz w:val="26"/>
        </w:rPr>
      </w:pPr>
      <w:r w:rsidRPr="00F50699">
        <w:rPr>
          <w:sz w:val="26"/>
        </w:rPr>
        <w:t xml:space="preserve">4 - </w:t>
      </w:r>
      <w:proofErr w:type="spellStart"/>
      <w:r w:rsidRPr="00F50699">
        <w:rPr>
          <w:sz w:val="26"/>
        </w:rPr>
        <w:t>select</w:t>
      </w:r>
      <w:proofErr w:type="spellEnd"/>
      <w:r w:rsidRPr="00F50699">
        <w:rPr>
          <w:sz w:val="26"/>
        </w:rPr>
        <w:t xml:space="preserve"> para retornar os campos nome do </w:t>
      </w:r>
      <w:proofErr w:type="gramStart"/>
      <w:r w:rsidRPr="00F50699">
        <w:rPr>
          <w:sz w:val="26"/>
        </w:rPr>
        <w:t>medico,  celular</w:t>
      </w:r>
      <w:proofErr w:type="gramEnd"/>
      <w:r w:rsidRPr="00F50699">
        <w:rPr>
          <w:sz w:val="26"/>
        </w:rPr>
        <w:t xml:space="preserve"> do medico e </w:t>
      </w:r>
    </w:p>
    <w:p w:rsidR="00F50699" w:rsidRDefault="00F50699" w:rsidP="00F50699">
      <w:pPr>
        <w:spacing w:after="0" w:line="240" w:lineRule="auto"/>
        <w:rPr>
          <w:b/>
          <w:sz w:val="26"/>
        </w:rPr>
      </w:pPr>
      <w:proofErr w:type="spellStart"/>
      <w:proofErr w:type="gramStart"/>
      <w:r w:rsidRPr="00F50699">
        <w:rPr>
          <w:sz w:val="26"/>
        </w:rPr>
        <w:t>email</w:t>
      </w:r>
      <w:proofErr w:type="spellEnd"/>
      <w:proofErr w:type="gramEnd"/>
      <w:r w:rsidRPr="00F50699">
        <w:rPr>
          <w:sz w:val="26"/>
        </w:rPr>
        <w:t xml:space="preserve"> do </w:t>
      </w:r>
      <w:proofErr w:type="spellStart"/>
      <w:r w:rsidRPr="00F50699">
        <w:rPr>
          <w:sz w:val="26"/>
        </w:rPr>
        <w:t>medico</w:t>
      </w:r>
      <w:proofErr w:type="spellEnd"/>
      <w:r w:rsidRPr="00F50699">
        <w:rPr>
          <w:sz w:val="26"/>
        </w:rPr>
        <w:t xml:space="preserve"> que tem código igual a </w:t>
      </w:r>
      <w:r w:rsidRPr="00F50699">
        <w:rPr>
          <w:b/>
          <w:sz w:val="26"/>
        </w:rPr>
        <w:t>4</w:t>
      </w:r>
    </w:p>
    <w:p w:rsidR="00424AA7" w:rsidRPr="008C363D" w:rsidRDefault="008C363D" w:rsidP="008C363D">
      <w:pPr>
        <w:spacing w:after="0" w:line="240" w:lineRule="auto"/>
        <w:ind w:firstLine="708"/>
        <w:rPr>
          <w:sz w:val="26"/>
          <w:u w:val="single"/>
        </w:rPr>
      </w:pPr>
      <w:proofErr w:type="spellStart"/>
      <w:proofErr w:type="gramStart"/>
      <w:r w:rsidRPr="008C363D">
        <w:rPr>
          <w:sz w:val="26"/>
          <w:u w:val="single"/>
        </w:rPr>
        <w:t>select</w:t>
      </w:r>
      <w:proofErr w:type="spellEnd"/>
      <w:proofErr w:type="gram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nome_med</w:t>
      </w:r>
      <w:proofErr w:type="spellEnd"/>
      <w:r w:rsidRPr="008C363D">
        <w:rPr>
          <w:sz w:val="26"/>
          <w:u w:val="single"/>
        </w:rPr>
        <w:t xml:space="preserve">, </w:t>
      </w:r>
      <w:proofErr w:type="spellStart"/>
      <w:r w:rsidRPr="008C363D">
        <w:rPr>
          <w:sz w:val="26"/>
          <w:u w:val="single"/>
        </w:rPr>
        <w:t>celular_med</w:t>
      </w:r>
      <w:proofErr w:type="spellEnd"/>
      <w:r w:rsidRPr="008C363D">
        <w:rPr>
          <w:sz w:val="26"/>
          <w:u w:val="single"/>
        </w:rPr>
        <w:t xml:space="preserve">, </w:t>
      </w:r>
      <w:proofErr w:type="spellStart"/>
      <w:r w:rsidRPr="008C363D">
        <w:rPr>
          <w:sz w:val="26"/>
          <w:u w:val="single"/>
        </w:rPr>
        <w:t>email_med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from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medicos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where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cod_med</w:t>
      </w:r>
      <w:proofErr w:type="spellEnd"/>
      <w:r w:rsidRPr="008C363D">
        <w:rPr>
          <w:sz w:val="26"/>
          <w:u w:val="single"/>
        </w:rPr>
        <w:t>=4</w:t>
      </w:r>
    </w:p>
    <w:p w:rsidR="00424AA7" w:rsidRDefault="00424AA7" w:rsidP="00F50699">
      <w:pPr>
        <w:spacing w:after="0" w:line="240" w:lineRule="auto"/>
        <w:rPr>
          <w:sz w:val="26"/>
        </w:rPr>
      </w:pPr>
    </w:p>
    <w:p w:rsidR="007A1126" w:rsidRDefault="008A0DA5" w:rsidP="00F50699">
      <w:pPr>
        <w:spacing w:after="0" w:line="240" w:lineRule="auto"/>
        <w:rPr>
          <w:b/>
          <w:sz w:val="26"/>
        </w:rPr>
      </w:pPr>
      <w:r>
        <w:rPr>
          <w:sz w:val="26"/>
        </w:rPr>
        <w:lastRenderedPageBreak/>
        <w:t xml:space="preserve">5 - </w:t>
      </w:r>
      <w:proofErr w:type="spellStart"/>
      <w:r w:rsidR="00106010">
        <w:rPr>
          <w:sz w:val="26"/>
        </w:rPr>
        <w:t>select</w:t>
      </w:r>
      <w:proofErr w:type="spellEnd"/>
      <w:r w:rsidR="00106010">
        <w:rPr>
          <w:sz w:val="26"/>
        </w:rPr>
        <w:t xml:space="preserve"> para retornar o</w:t>
      </w:r>
      <w:r w:rsidR="00153581">
        <w:rPr>
          <w:sz w:val="26"/>
        </w:rPr>
        <w:t>s</w:t>
      </w:r>
      <w:r w:rsidR="00106010">
        <w:rPr>
          <w:sz w:val="26"/>
        </w:rPr>
        <w:t xml:space="preserve"> </w:t>
      </w:r>
      <w:r w:rsidR="007A1126">
        <w:rPr>
          <w:sz w:val="26"/>
        </w:rPr>
        <w:t>campo</w:t>
      </w:r>
      <w:r w:rsidR="00153581">
        <w:rPr>
          <w:sz w:val="26"/>
        </w:rPr>
        <w:t>s</w:t>
      </w:r>
      <w:r w:rsidR="007A1126">
        <w:rPr>
          <w:sz w:val="26"/>
        </w:rPr>
        <w:t xml:space="preserve"> nome do medico </w:t>
      </w:r>
      <w:r w:rsidR="00153581">
        <w:rPr>
          <w:sz w:val="26"/>
        </w:rPr>
        <w:t>e o nome do paciente da consulta realizada</w:t>
      </w:r>
      <w:r w:rsidR="007A1126">
        <w:rPr>
          <w:sz w:val="26"/>
        </w:rPr>
        <w:t xml:space="preserve"> em </w:t>
      </w:r>
      <w:r w:rsidR="007A1126" w:rsidRPr="00153581">
        <w:rPr>
          <w:b/>
          <w:sz w:val="26"/>
        </w:rPr>
        <w:t>02/07/2016</w:t>
      </w:r>
    </w:p>
    <w:p w:rsidR="00424AA7" w:rsidRPr="008C363D" w:rsidRDefault="008C363D" w:rsidP="00F50699">
      <w:pPr>
        <w:spacing w:after="0" w:line="240" w:lineRule="auto"/>
        <w:rPr>
          <w:sz w:val="26"/>
          <w:u w:val="single"/>
        </w:rPr>
      </w:pPr>
      <w:r>
        <w:rPr>
          <w:b/>
          <w:sz w:val="26"/>
        </w:rPr>
        <w:tab/>
      </w:r>
    </w:p>
    <w:p w:rsidR="00424AA7" w:rsidRDefault="00424AA7" w:rsidP="00F50699">
      <w:pPr>
        <w:spacing w:after="0" w:line="240" w:lineRule="auto"/>
        <w:rPr>
          <w:sz w:val="26"/>
        </w:rPr>
      </w:pPr>
    </w:p>
    <w:p w:rsidR="00106010" w:rsidRDefault="008A0DA5" w:rsidP="008A0DA5">
      <w:pPr>
        <w:spacing w:after="0" w:line="240" w:lineRule="auto"/>
        <w:rPr>
          <w:sz w:val="26"/>
        </w:rPr>
      </w:pPr>
      <w:r>
        <w:rPr>
          <w:sz w:val="26"/>
        </w:rPr>
        <w:t xml:space="preserve">6 - </w:t>
      </w:r>
      <w:proofErr w:type="spellStart"/>
      <w:r w:rsidR="00106010">
        <w:rPr>
          <w:sz w:val="26"/>
        </w:rPr>
        <w:t>select</w:t>
      </w:r>
      <w:proofErr w:type="spellEnd"/>
      <w:r w:rsidR="00106010">
        <w:rPr>
          <w:sz w:val="26"/>
        </w:rPr>
        <w:t xml:space="preserve"> para retornar </w:t>
      </w:r>
      <w:r w:rsidR="00153581">
        <w:rPr>
          <w:sz w:val="26"/>
        </w:rPr>
        <w:t xml:space="preserve">todos os </w:t>
      </w:r>
      <w:r w:rsidR="00106010">
        <w:rPr>
          <w:sz w:val="26"/>
        </w:rPr>
        <w:t>dados do médico que o número do telefone é</w:t>
      </w:r>
      <w:r w:rsidR="00153581">
        <w:rPr>
          <w:sz w:val="26"/>
        </w:rPr>
        <w:t xml:space="preserve"> igual a </w:t>
      </w:r>
      <w:r w:rsidR="00153581" w:rsidRPr="00153581">
        <w:rPr>
          <w:b/>
          <w:sz w:val="26"/>
        </w:rPr>
        <w:t>666666</w:t>
      </w:r>
      <w:r w:rsidR="00106010">
        <w:rPr>
          <w:sz w:val="26"/>
        </w:rPr>
        <w:t xml:space="preserve"> </w:t>
      </w:r>
    </w:p>
    <w:p w:rsidR="00424AA7" w:rsidRPr="008C363D" w:rsidRDefault="008C363D" w:rsidP="008A0DA5">
      <w:pPr>
        <w:spacing w:after="0" w:line="240" w:lineRule="auto"/>
        <w:rPr>
          <w:sz w:val="26"/>
          <w:u w:val="single"/>
        </w:rPr>
      </w:pPr>
      <w:r>
        <w:rPr>
          <w:sz w:val="26"/>
        </w:rPr>
        <w:tab/>
      </w:r>
      <w:proofErr w:type="spellStart"/>
      <w:proofErr w:type="gramStart"/>
      <w:r w:rsidRPr="008C363D">
        <w:rPr>
          <w:sz w:val="26"/>
          <w:u w:val="single"/>
        </w:rPr>
        <w:t>select</w:t>
      </w:r>
      <w:proofErr w:type="spellEnd"/>
      <w:proofErr w:type="gramEnd"/>
      <w:r w:rsidRPr="008C363D">
        <w:rPr>
          <w:sz w:val="26"/>
          <w:u w:val="single"/>
        </w:rPr>
        <w:t xml:space="preserve"> * </w:t>
      </w:r>
      <w:proofErr w:type="spellStart"/>
      <w:r w:rsidRPr="008C363D">
        <w:rPr>
          <w:sz w:val="26"/>
          <w:u w:val="single"/>
        </w:rPr>
        <w:t>from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medicos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where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celular_med</w:t>
      </w:r>
      <w:proofErr w:type="spellEnd"/>
      <w:r w:rsidRPr="008C363D">
        <w:rPr>
          <w:sz w:val="26"/>
          <w:u w:val="single"/>
        </w:rPr>
        <w:t>="666666"</w:t>
      </w:r>
    </w:p>
    <w:p w:rsidR="00424AA7" w:rsidRDefault="00424AA7" w:rsidP="008A0DA5">
      <w:pPr>
        <w:spacing w:after="0" w:line="240" w:lineRule="auto"/>
        <w:rPr>
          <w:sz w:val="26"/>
        </w:rPr>
      </w:pPr>
    </w:p>
    <w:p w:rsidR="00453EBE" w:rsidRDefault="008A0DA5" w:rsidP="008A0DA5">
      <w:pPr>
        <w:spacing w:after="0" w:line="240" w:lineRule="auto"/>
        <w:rPr>
          <w:sz w:val="26"/>
        </w:rPr>
      </w:pPr>
      <w:r>
        <w:rPr>
          <w:sz w:val="26"/>
        </w:rPr>
        <w:t xml:space="preserve">7 </w:t>
      </w:r>
      <w:r w:rsidR="001B7415">
        <w:rPr>
          <w:sz w:val="26"/>
        </w:rPr>
        <w:t>-</w:t>
      </w:r>
      <w:r>
        <w:rPr>
          <w:sz w:val="26"/>
        </w:rPr>
        <w:t xml:space="preserve"> </w:t>
      </w:r>
      <w:proofErr w:type="spellStart"/>
      <w:r w:rsidR="001B7415">
        <w:rPr>
          <w:sz w:val="26"/>
        </w:rPr>
        <w:t>select</w:t>
      </w:r>
      <w:proofErr w:type="spellEnd"/>
      <w:r w:rsidR="001B7415">
        <w:rPr>
          <w:sz w:val="26"/>
        </w:rPr>
        <w:t xml:space="preserve"> para retornar o nome do paciente e o </w:t>
      </w:r>
      <w:proofErr w:type="spellStart"/>
      <w:r w:rsidR="001B7415">
        <w:rPr>
          <w:sz w:val="26"/>
        </w:rPr>
        <w:t>email</w:t>
      </w:r>
      <w:proofErr w:type="spellEnd"/>
      <w:r w:rsidR="001B7415">
        <w:rPr>
          <w:sz w:val="26"/>
        </w:rPr>
        <w:t xml:space="preserve"> de todos pacientes que tem </w:t>
      </w:r>
      <w:proofErr w:type="spellStart"/>
      <w:r w:rsidR="001B7415">
        <w:rPr>
          <w:sz w:val="26"/>
        </w:rPr>
        <w:t>email</w:t>
      </w:r>
      <w:proofErr w:type="spellEnd"/>
      <w:r w:rsidR="001B7415">
        <w:rPr>
          <w:sz w:val="26"/>
        </w:rPr>
        <w:t xml:space="preserve"> do </w:t>
      </w:r>
      <w:proofErr w:type="spellStart"/>
      <w:r w:rsidR="001B7415" w:rsidRPr="001B7415">
        <w:rPr>
          <w:b/>
          <w:sz w:val="26"/>
        </w:rPr>
        <w:t>hotmail</w:t>
      </w:r>
      <w:proofErr w:type="spellEnd"/>
      <w:r w:rsidR="001B7415">
        <w:rPr>
          <w:sz w:val="26"/>
        </w:rPr>
        <w:t xml:space="preserve"> </w:t>
      </w:r>
    </w:p>
    <w:p w:rsidR="00424AA7" w:rsidRPr="008C363D" w:rsidRDefault="008C363D" w:rsidP="008A0DA5">
      <w:pPr>
        <w:spacing w:after="0" w:line="240" w:lineRule="auto"/>
        <w:rPr>
          <w:sz w:val="26"/>
          <w:u w:val="single"/>
        </w:rPr>
      </w:pPr>
      <w:r>
        <w:rPr>
          <w:sz w:val="26"/>
        </w:rPr>
        <w:tab/>
      </w:r>
      <w:proofErr w:type="spellStart"/>
      <w:proofErr w:type="gramStart"/>
      <w:r w:rsidRPr="008C363D">
        <w:rPr>
          <w:sz w:val="26"/>
          <w:u w:val="single"/>
        </w:rPr>
        <w:t>select</w:t>
      </w:r>
      <w:proofErr w:type="spellEnd"/>
      <w:proofErr w:type="gram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nome_pac</w:t>
      </w:r>
      <w:proofErr w:type="spellEnd"/>
      <w:r w:rsidRPr="008C363D">
        <w:rPr>
          <w:sz w:val="26"/>
          <w:u w:val="single"/>
        </w:rPr>
        <w:t xml:space="preserve">, </w:t>
      </w:r>
      <w:proofErr w:type="spellStart"/>
      <w:r w:rsidRPr="008C363D">
        <w:rPr>
          <w:sz w:val="26"/>
          <w:u w:val="single"/>
        </w:rPr>
        <w:t>email_pac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from</w:t>
      </w:r>
      <w:proofErr w:type="spellEnd"/>
      <w:r w:rsidRPr="008C363D">
        <w:rPr>
          <w:sz w:val="26"/>
          <w:u w:val="single"/>
        </w:rPr>
        <w:t xml:space="preserve"> pacientes </w:t>
      </w:r>
      <w:proofErr w:type="spellStart"/>
      <w:r w:rsidRPr="008C363D">
        <w:rPr>
          <w:sz w:val="26"/>
          <w:u w:val="single"/>
        </w:rPr>
        <w:t>where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email_pac</w:t>
      </w:r>
      <w:proofErr w:type="spellEnd"/>
      <w:r w:rsidRPr="008C363D">
        <w:rPr>
          <w:sz w:val="26"/>
          <w:u w:val="single"/>
        </w:rPr>
        <w:t xml:space="preserve"> </w:t>
      </w:r>
      <w:proofErr w:type="spellStart"/>
      <w:r w:rsidRPr="008C363D">
        <w:rPr>
          <w:sz w:val="26"/>
          <w:u w:val="single"/>
        </w:rPr>
        <w:t>like</w:t>
      </w:r>
      <w:proofErr w:type="spellEnd"/>
      <w:r w:rsidRPr="008C363D">
        <w:rPr>
          <w:sz w:val="26"/>
          <w:u w:val="single"/>
        </w:rPr>
        <w:t xml:space="preserve"> ("%</w:t>
      </w:r>
      <w:proofErr w:type="spellStart"/>
      <w:r w:rsidRPr="008C363D">
        <w:rPr>
          <w:sz w:val="26"/>
          <w:u w:val="single"/>
        </w:rPr>
        <w:t>hotmail</w:t>
      </w:r>
      <w:proofErr w:type="spellEnd"/>
      <w:r w:rsidRPr="008C363D">
        <w:rPr>
          <w:sz w:val="26"/>
          <w:u w:val="single"/>
        </w:rPr>
        <w:t>%")</w:t>
      </w:r>
    </w:p>
    <w:p w:rsidR="00424AA7" w:rsidRDefault="00424AA7" w:rsidP="008A0DA5">
      <w:pPr>
        <w:spacing w:after="0" w:line="240" w:lineRule="auto"/>
        <w:rPr>
          <w:sz w:val="26"/>
        </w:rPr>
      </w:pPr>
    </w:p>
    <w:p w:rsidR="00D81C56" w:rsidRDefault="008A0DA5" w:rsidP="008A0DA5">
      <w:pPr>
        <w:spacing w:after="0" w:line="240" w:lineRule="auto"/>
        <w:rPr>
          <w:sz w:val="26"/>
        </w:rPr>
      </w:pPr>
      <w:r>
        <w:rPr>
          <w:sz w:val="26"/>
        </w:rPr>
        <w:t>8 -</w:t>
      </w:r>
      <w:r w:rsidR="00AB64BE" w:rsidRPr="00EF71CD">
        <w:rPr>
          <w:sz w:val="26"/>
        </w:rPr>
        <w:t xml:space="preserve"> </w:t>
      </w:r>
      <w:proofErr w:type="spellStart"/>
      <w:r w:rsidR="00AB64BE" w:rsidRPr="00EF71CD">
        <w:rPr>
          <w:sz w:val="26"/>
        </w:rPr>
        <w:t>select</w:t>
      </w:r>
      <w:proofErr w:type="spellEnd"/>
      <w:r w:rsidR="00AB64BE" w:rsidRPr="00EF71CD">
        <w:rPr>
          <w:sz w:val="26"/>
        </w:rPr>
        <w:t xml:space="preserve"> para retornar os campos nome do paciente, </w:t>
      </w:r>
      <w:proofErr w:type="spellStart"/>
      <w:r w:rsidR="00AB64BE">
        <w:rPr>
          <w:sz w:val="26"/>
        </w:rPr>
        <w:t>email</w:t>
      </w:r>
      <w:proofErr w:type="spellEnd"/>
      <w:r w:rsidR="00AB64BE" w:rsidRPr="00EF71CD">
        <w:rPr>
          <w:sz w:val="26"/>
        </w:rPr>
        <w:t xml:space="preserve"> do paciente</w:t>
      </w:r>
      <w:r w:rsidR="00C00DF0">
        <w:rPr>
          <w:sz w:val="26"/>
        </w:rPr>
        <w:t>,</w:t>
      </w:r>
      <w:r w:rsidR="00AB64BE" w:rsidRPr="00EF71CD">
        <w:rPr>
          <w:sz w:val="26"/>
        </w:rPr>
        <w:t xml:space="preserve"> </w:t>
      </w:r>
      <w:r w:rsidR="00AB64BE">
        <w:rPr>
          <w:sz w:val="26"/>
        </w:rPr>
        <w:t>nome do medico</w:t>
      </w:r>
      <w:r w:rsidR="00C00DF0">
        <w:rPr>
          <w:sz w:val="26"/>
        </w:rPr>
        <w:t xml:space="preserve"> e data da consulta</w:t>
      </w:r>
      <w:r w:rsidR="00AB64BE" w:rsidRPr="00EF71CD">
        <w:rPr>
          <w:sz w:val="26"/>
        </w:rPr>
        <w:t xml:space="preserve"> de todos pacientes </w:t>
      </w:r>
      <w:r w:rsidR="00AB64BE">
        <w:rPr>
          <w:sz w:val="26"/>
        </w:rPr>
        <w:t>que consultaram em</w:t>
      </w:r>
      <w:r w:rsidR="00A8624D">
        <w:rPr>
          <w:sz w:val="26"/>
        </w:rPr>
        <w:t xml:space="preserve"> </w:t>
      </w:r>
      <w:r w:rsidR="00A8624D" w:rsidRPr="00A8624D">
        <w:rPr>
          <w:b/>
          <w:sz w:val="26"/>
        </w:rPr>
        <w:t>“14/04/2016</w:t>
      </w:r>
      <w:r w:rsidR="00A8624D">
        <w:rPr>
          <w:sz w:val="26"/>
        </w:rPr>
        <w:t>”</w:t>
      </w:r>
      <w:r w:rsidR="00AB64BE">
        <w:rPr>
          <w:sz w:val="26"/>
        </w:rPr>
        <w:br/>
      </w:r>
    </w:p>
    <w:p w:rsidR="008A0DA5" w:rsidRDefault="008A0DA5">
      <w:pPr>
        <w:spacing w:after="0" w:line="240" w:lineRule="auto"/>
        <w:rPr>
          <w:sz w:val="26"/>
        </w:rPr>
      </w:pPr>
    </w:p>
    <w:sectPr w:rsidR="008A0DA5" w:rsidSect="00154D06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06"/>
    <w:rsid w:val="00020F41"/>
    <w:rsid w:val="00060A58"/>
    <w:rsid w:val="00080F0E"/>
    <w:rsid w:val="000A56FC"/>
    <w:rsid w:val="000B1BEF"/>
    <w:rsid w:val="00106010"/>
    <w:rsid w:val="00153581"/>
    <w:rsid w:val="00154D06"/>
    <w:rsid w:val="001B7415"/>
    <w:rsid w:val="001C6901"/>
    <w:rsid w:val="001F43FD"/>
    <w:rsid w:val="0020246C"/>
    <w:rsid w:val="002B001E"/>
    <w:rsid w:val="002D5C19"/>
    <w:rsid w:val="002F256A"/>
    <w:rsid w:val="00302AD3"/>
    <w:rsid w:val="0033339C"/>
    <w:rsid w:val="00360296"/>
    <w:rsid w:val="0039188E"/>
    <w:rsid w:val="003C2A81"/>
    <w:rsid w:val="00424AA7"/>
    <w:rsid w:val="00453EBE"/>
    <w:rsid w:val="00467BCE"/>
    <w:rsid w:val="005042BA"/>
    <w:rsid w:val="006C26FD"/>
    <w:rsid w:val="006E12BA"/>
    <w:rsid w:val="006F190E"/>
    <w:rsid w:val="007159A8"/>
    <w:rsid w:val="00720710"/>
    <w:rsid w:val="00744C45"/>
    <w:rsid w:val="007621BD"/>
    <w:rsid w:val="007824A1"/>
    <w:rsid w:val="00784A62"/>
    <w:rsid w:val="00794D97"/>
    <w:rsid w:val="007A1126"/>
    <w:rsid w:val="007D6E7C"/>
    <w:rsid w:val="007E1643"/>
    <w:rsid w:val="008041BC"/>
    <w:rsid w:val="0080460F"/>
    <w:rsid w:val="0080467B"/>
    <w:rsid w:val="00844D02"/>
    <w:rsid w:val="008564BE"/>
    <w:rsid w:val="008607AF"/>
    <w:rsid w:val="008A0DA5"/>
    <w:rsid w:val="008B3FDD"/>
    <w:rsid w:val="008C363D"/>
    <w:rsid w:val="008C4CDA"/>
    <w:rsid w:val="008C4F43"/>
    <w:rsid w:val="008E4913"/>
    <w:rsid w:val="008F3B48"/>
    <w:rsid w:val="009231CF"/>
    <w:rsid w:val="00987084"/>
    <w:rsid w:val="009A55A8"/>
    <w:rsid w:val="00A61F55"/>
    <w:rsid w:val="00A763E7"/>
    <w:rsid w:val="00A8624D"/>
    <w:rsid w:val="00AB64BE"/>
    <w:rsid w:val="00AE3CCC"/>
    <w:rsid w:val="00B96FC2"/>
    <w:rsid w:val="00C00DF0"/>
    <w:rsid w:val="00C013E9"/>
    <w:rsid w:val="00C776ED"/>
    <w:rsid w:val="00CC3142"/>
    <w:rsid w:val="00CC4F1A"/>
    <w:rsid w:val="00CD6155"/>
    <w:rsid w:val="00D450C3"/>
    <w:rsid w:val="00D81C56"/>
    <w:rsid w:val="00D85F58"/>
    <w:rsid w:val="00DB5A78"/>
    <w:rsid w:val="00E413F9"/>
    <w:rsid w:val="00E45BEC"/>
    <w:rsid w:val="00ED083F"/>
    <w:rsid w:val="00EF71CD"/>
    <w:rsid w:val="00F02C35"/>
    <w:rsid w:val="00F50699"/>
    <w:rsid w:val="00F5450D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C669AD-92E3-4D41-AA36-46398490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EF68883F</Template>
  <TotalTime>236</TotalTime>
  <Pages>4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João Gabriel  Hartmann</cp:lastModifiedBy>
  <cp:revision>53</cp:revision>
  <dcterms:created xsi:type="dcterms:W3CDTF">2016-07-02T15:11:00Z</dcterms:created>
  <dcterms:modified xsi:type="dcterms:W3CDTF">2016-07-06T11:51:00Z</dcterms:modified>
</cp:coreProperties>
</file>